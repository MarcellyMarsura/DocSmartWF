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7B20" w14:textId="53EA352A" w:rsidR="0096766E" w:rsidRPr="000D1372" w:rsidRDefault="0096766E" w:rsidP="0096766E">
      <w:pPr>
        <w:rPr>
          <w:lang w:val="pt-BR"/>
        </w:rPr>
      </w:pPr>
    </w:p>
    <w:p w14:paraId="474B6745" w14:textId="77777777" w:rsidR="0096766E" w:rsidRPr="000D1372" w:rsidRDefault="0096766E" w:rsidP="0096766E">
      <w:pPr>
        <w:rPr>
          <w:lang w:val="pt-BR"/>
        </w:rPr>
      </w:pPr>
    </w:p>
    <w:p w14:paraId="32C5AA98" w14:textId="77777777" w:rsidR="005D6757" w:rsidRPr="000D1372" w:rsidRDefault="005D6757" w:rsidP="005D6757">
      <w:pPr>
        <w:jc w:val="center"/>
        <w:rPr>
          <w:lang w:val="pt-BR"/>
        </w:rPr>
      </w:pPr>
    </w:p>
    <w:p w14:paraId="642E4B9A" w14:textId="77777777" w:rsidR="005D6757" w:rsidRPr="000D1372" w:rsidRDefault="005D6757" w:rsidP="005D6757">
      <w:pPr>
        <w:jc w:val="center"/>
        <w:rPr>
          <w:lang w:val="pt-BR"/>
        </w:rPr>
      </w:pPr>
    </w:p>
    <w:p w14:paraId="5F175099" w14:textId="77777777" w:rsidR="005D6757" w:rsidRPr="000D1372" w:rsidRDefault="005D6757" w:rsidP="005D6757">
      <w:pPr>
        <w:jc w:val="center"/>
        <w:rPr>
          <w:lang w:val="pt-BR"/>
        </w:rPr>
      </w:pPr>
    </w:p>
    <w:p w14:paraId="1C7BEEE0" w14:textId="77777777" w:rsidR="005D6757" w:rsidRPr="000D1372" w:rsidRDefault="005D6757" w:rsidP="005D6757">
      <w:pPr>
        <w:jc w:val="center"/>
        <w:rPr>
          <w:lang w:val="pt-BR"/>
        </w:rPr>
      </w:pPr>
    </w:p>
    <w:p w14:paraId="5987D36D" w14:textId="77777777" w:rsidR="005D6757" w:rsidRPr="000D1372" w:rsidRDefault="005D6757" w:rsidP="005D6757">
      <w:pPr>
        <w:jc w:val="center"/>
        <w:rPr>
          <w:lang w:val="pt-BR"/>
        </w:rPr>
      </w:pPr>
    </w:p>
    <w:p w14:paraId="4AC6E473" w14:textId="77777777" w:rsidR="005D6757" w:rsidRPr="000D1372" w:rsidRDefault="005D6757" w:rsidP="005D6757">
      <w:pPr>
        <w:jc w:val="center"/>
        <w:rPr>
          <w:lang w:val="pt-BR"/>
        </w:rPr>
      </w:pPr>
    </w:p>
    <w:p w14:paraId="2FBD9A33" w14:textId="77777777" w:rsidR="005D6757" w:rsidRPr="000D1372" w:rsidRDefault="005D6757" w:rsidP="005D6757">
      <w:pPr>
        <w:jc w:val="center"/>
        <w:rPr>
          <w:lang w:val="pt-BR"/>
        </w:rPr>
      </w:pPr>
    </w:p>
    <w:p w14:paraId="17D15612" w14:textId="77777777" w:rsidR="005D6757" w:rsidRPr="000D1372" w:rsidRDefault="005D6757" w:rsidP="005D6757">
      <w:pPr>
        <w:jc w:val="center"/>
        <w:rPr>
          <w:lang w:val="pt-BR"/>
        </w:rPr>
      </w:pPr>
    </w:p>
    <w:p w14:paraId="6CE5E643" w14:textId="77777777" w:rsidR="005D6757" w:rsidRPr="000D1372" w:rsidRDefault="005D6757" w:rsidP="005D2984">
      <w:pPr>
        <w:rPr>
          <w:sz w:val="56"/>
          <w:szCs w:val="56"/>
          <w:lang w:val="pt-BR"/>
        </w:rPr>
      </w:pPr>
    </w:p>
    <w:p w14:paraId="340A94EB" w14:textId="741C3C77" w:rsidR="005D2984" w:rsidRDefault="005D2984" w:rsidP="00140173">
      <w:pPr>
        <w:jc w:val="center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##</w:t>
      </w:r>
      <w:r w:rsidR="00A23B8F">
        <w:rPr>
          <w:rFonts w:ascii="Arial" w:hAnsi="Arial" w:cs="Arial"/>
          <w:sz w:val="56"/>
          <w:szCs w:val="56"/>
          <w:lang w:val="pt-BR"/>
        </w:rPr>
        <w:t>CLIENTE</w:t>
      </w:r>
      <w:r>
        <w:rPr>
          <w:rFonts w:ascii="Arial" w:hAnsi="Arial" w:cs="Arial"/>
          <w:sz w:val="56"/>
          <w:szCs w:val="56"/>
          <w:lang w:val="pt-BR"/>
        </w:rPr>
        <w:t>##</w:t>
      </w:r>
    </w:p>
    <w:p w14:paraId="093BDB76" w14:textId="4047D960" w:rsidR="00A23B8F" w:rsidRDefault="00A23B8F" w:rsidP="00A23B8F">
      <w:pPr>
        <w:jc w:val="center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##</w:t>
      </w:r>
      <w:r>
        <w:rPr>
          <w:rFonts w:ascii="Arial" w:hAnsi="Arial" w:cs="Arial"/>
          <w:sz w:val="56"/>
          <w:szCs w:val="56"/>
          <w:lang w:val="pt-BR"/>
        </w:rPr>
        <w:t>TITULO</w:t>
      </w:r>
      <w:r>
        <w:rPr>
          <w:rFonts w:ascii="Arial" w:hAnsi="Arial" w:cs="Arial"/>
          <w:sz w:val="56"/>
          <w:szCs w:val="56"/>
          <w:lang w:val="pt-BR"/>
        </w:rPr>
        <w:t>##</w:t>
      </w:r>
    </w:p>
    <w:p w14:paraId="679F41A7" w14:textId="77777777" w:rsidR="00A23B8F" w:rsidRDefault="00A23B8F" w:rsidP="00A23B8F">
      <w:pPr>
        <w:jc w:val="center"/>
        <w:rPr>
          <w:rFonts w:ascii="Arial" w:hAnsi="Arial" w:cs="Arial"/>
          <w:sz w:val="56"/>
          <w:szCs w:val="56"/>
          <w:lang w:val="pt-BR"/>
        </w:rPr>
      </w:pPr>
    </w:p>
    <w:p w14:paraId="091208E6" w14:textId="77777777" w:rsidR="00A23B8F" w:rsidRDefault="00A23B8F" w:rsidP="00A23B8F">
      <w:pPr>
        <w:jc w:val="center"/>
        <w:rPr>
          <w:rFonts w:ascii="Arial" w:hAnsi="Arial" w:cs="Arial"/>
          <w:sz w:val="56"/>
          <w:szCs w:val="56"/>
          <w:lang w:val="pt-BR"/>
        </w:rPr>
      </w:pPr>
    </w:p>
    <w:p w14:paraId="34DF8B4A" w14:textId="141AA8B9" w:rsidR="005D2984" w:rsidRDefault="005D2984" w:rsidP="00140173">
      <w:pPr>
        <w:jc w:val="center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##MODULO##</w:t>
      </w:r>
    </w:p>
    <w:p w14:paraId="25AAE9A2" w14:textId="605417F9" w:rsidR="00B41552" w:rsidRPr="005D2984" w:rsidRDefault="005D2984" w:rsidP="00140173">
      <w:pPr>
        <w:jc w:val="center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##CENARIO##</w:t>
      </w:r>
    </w:p>
    <w:p w14:paraId="6FAB4EBC" w14:textId="4129BE94" w:rsidR="00A92531" w:rsidRPr="005D2984" w:rsidRDefault="00A92531" w:rsidP="005D2984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5D2984">
        <w:rPr>
          <w:rFonts w:ascii="Arial" w:hAnsi="Arial" w:cs="Arial"/>
          <w:sz w:val="40"/>
          <w:szCs w:val="40"/>
          <w:lang w:val="pt-BR"/>
        </w:rPr>
        <w:br w:type="page"/>
      </w:r>
      <w:r w:rsidRPr="005D2984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 xml:space="preserve">Evidência do </w:t>
      </w:r>
      <w:r w:rsidR="005D2984" w:rsidRPr="005D2984">
        <w:rPr>
          <w:rFonts w:ascii="Arial" w:hAnsi="Arial" w:cs="Arial"/>
          <w:b/>
          <w:bCs/>
          <w:sz w:val="28"/>
          <w:szCs w:val="28"/>
          <w:lang w:val="pt-BR"/>
        </w:rPr>
        <w:t>T</w:t>
      </w:r>
      <w:r w:rsidRPr="005D2984">
        <w:rPr>
          <w:rFonts w:ascii="Arial" w:hAnsi="Arial" w:cs="Arial"/>
          <w:b/>
          <w:bCs/>
          <w:sz w:val="28"/>
          <w:szCs w:val="28"/>
          <w:lang w:val="pt-BR"/>
        </w:rPr>
        <w:t>este</w:t>
      </w:r>
    </w:p>
    <w:p w14:paraId="19F8753D" w14:textId="77777777" w:rsidR="00A92531" w:rsidRDefault="00A92531" w:rsidP="00A92531">
      <w:pPr>
        <w:rPr>
          <w:rFonts w:ascii="Arial" w:hAnsi="Arial" w:cs="Arial"/>
          <w:sz w:val="32"/>
          <w:szCs w:val="32"/>
          <w:lang w:val="pt-BR"/>
        </w:rPr>
      </w:pPr>
    </w:p>
    <w:p w14:paraId="6BB67136" w14:textId="70A24BDD" w:rsidR="00A92531" w:rsidRPr="005D2984" w:rsidRDefault="00A92531" w:rsidP="00A92531">
      <w:pPr>
        <w:rPr>
          <w:rFonts w:ascii="Arial" w:hAnsi="Arial" w:cs="Arial"/>
          <w:lang w:val="pt-BR"/>
        </w:rPr>
      </w:pPr>
      <w:r w:rsidRPr="005D2984">
        <w:rPr>
          <w:rFonts w:ascii="Arial" w:hAnsi="Arial" w:cs="Arial"/>
          <w:b/>
          <w:lang w:val="pt-BR"/>
        </w:rPr>
        <w:t>Cenário</w:t>
      </w:r>
      <w:r w:rsidR="005D2984" w:rsidRPr="005D2984">
        <w:rPr>
          <w:rFonts w:ascii="Arial" w:hAnsi="Arial" w:cs="Arial"/>
          <w:b/>
          <w:lang w:val="pt-BR"/>
        </w:rPr>
        <w:t>:</w:t>
      </w:r>
      <w:r w:rsidRPr="005D2984">
        <w:rPr>
          <w:rFonts w:ascii="Arial" w:hAnsi="Arial" w:cs="Arial"/>
          <w:lang w:val="pt-BR"/>
        </w:rPr>
        <w:t xml:space="preserve"> </w:t>
      </w:r>
      <w:r w:rsidR="005D2984" w:rsidRPr="005D2984">
        <w:rPr>
          <w:rFonts w:ascii="Arial" w:hAnsi="Arial" w:cs="Arial"/>
          <w:lang w:val="pt-BR"/>
        </w:rPr>
        <w:t>##CENARIO##</w:t>
      </w:r>
    </w:p>
    <w:p w14:paraId="51220C78" w14:textId="77777777" w:rsidR="00A92531" w:rsidRPr="005D2984" w:rsidRDefault="00A92531" w:rsidP="00A92531">
      <w:pPr>
        <w:rPr>
          <w:rFonts w:ascii="Arial" w:hAnsi="Arial" w:cs="Arial"/>
          <w:lang w:val="pt-BR"/>
        </w:rPr>
      </w:pPr>
    </w:p>
    <w:p w14:paraId="6FE07CAF" w14:textId="1084D343" w:rsidR="00BA7F14" w:rsidRPr="005D2984" w:rsidRDefault="00BA7F14" w:rsidP="00BA7F14">
      <w:pPr>
        <w:jc w:val="both"/>
        <w:rPr>
          <w:rFonts w:ascii="Arial" w:hAnsi="Arial" w:cs="Arial"/>
          <w:lang w:val="pt-BR"/>
        </w:rPr>
      </w:pPr>
      <w:r w:rsidRPr="005D2984">
        <w:rPr>
          <w:rFonts w:ascii="Arial" w:hAnsi="Arial" w:cs="Arial"/>
          <w:b/>
          <w:lang w:val="pt-BR"/>
        </w:rPr>
        <w:t>Descrição:</w:t>
      </w:r>
      <w:r w:rsidRPr="005D2984">
        <w:rPr>
          <w:rFonts w:ascii="Arial" w:hAnsi="Arial" w:cs="Arial"/>
          <w:lang w:val="pt-BR"/>
        </w:rPr>
        <w:t xml:space="preserve"> </w:t>
      </w:r>
      <w:r w:rsidR="005D2984" w:rsidRPr="005D2984">
        <w:rPr>
          <w:rFonts w:ascii="Arial" w:hAnsi="Arial" w:cs="Arial"/>
          <w:lang w:val="pt-BR"/>
        </w:rPr>
        <w:t>##DESCRICAO##</w:t>
      </w:r>
    </w:p>
    <w:p w14:paraId="121C2CFA" w14:textId="77777777" w:rsidR="00BA7F14" w:rsidRPr="005D2984" w:rsidRDefault="00BA7F14" w:rsidP="00BA7F14">
      <w:pPr>
        <w:rPr>
          <w:rFonts w:ascii="Arial" w:hAnsi="Arial" w:cs="Arial"/>
          <w:lang w:val="pt-BR"/>
        </w:rPr>
      </w:pPr>
    </w:p>
    <w:p w14:paraId="4AF9574F" w14:textId="15CDE5C3" w:rsidR="00BA7F14" w:rsidRPr="005D2984" w:rsidRDefault="00BA7F14" w:rsidP="00BA7F14">
      <w:pPr>
        <w:jc w:val="both"/>
        <w:rPr>
          <w:rFonts w:ascii="Arial" w:hAnsi="Arial" w:cs="Arial"/>
          <w:lang w:val="pt-BR"/>
        </w:rPr>
      </w:pPr>
      <w:r w:rsidRPr="005D2984">
        <w:rPr>
          <w:rFonts w:ascii="Arial" w:hAnsi="Arial" w:cs="Arial"/>
          <w:b/>
          <w:lang w:val="pt-BR"/>
        </w:rPr>
        <w:t>Resultado Esperado:</w:t>
      </w:r>
      <w:r w:rsidRPr="005D2984">
        <w:rPr>
          <w:rFonts w:ascii="Arial" w:hAnsi="Arial" w:cs="Arial"/>
          <w:lang w:val="pt-BR"/>
        </w:rPr>
        <w:t xml:space="preserve"> </w:t>
      </w:r>
      <w:r w:rsidR="005D2984" w:rsidRPr="005D2984">
        <w:rPr>
          <w:rFonts w:ascii="Arial" w:hAnsi="Arial" w:cs="Arial"/>
          <w:lang w:val="pt-BR"/>
        </w:rPr>
        <w:t>##RESULTADO##</w:t>
      </w:r>
    </w:p>
    <w:p w14:paraId="0958C7B4" w14:textId="57CF8AD7" w:rsidR="00CB7716" w:rsidRPr="002321CD" w:rsidRDefault="00CB7716" w:rsidP="00500D59">
      <w:pPr>
        <w:jc w:val="both"/>
        <w:rPr>
          <w:rFonts w:ascii="Arial" w:hAnsi="Arial" w:cs="Arial"/>
          <w:sz w:val="32"/>
          <w:szCs w:val="32"/>
          <w:lang w:val="pt-BR"/>
        </w:rPr>
      </w:pPr>
    </w:p>
    <w:p w14:paraId="439F3310" w14:textId="77777777" w:rsidR="001A6EEA" w:rsidRDefault="001A6EEA" w:rsidP="003D68F1">
      <w:pPr>
        <w:rPr>
          <w:rFonts w:ascii="Arial" w:hAnsi="Arial" w:cs="Arial"/>
          <w:sz w:val="32"/>
          <w:szCs w:val="32"/>
          <w:lang w:val="pt-BR"/>
        </w:rPr>
      </w:pPr>
    </w:p>
    <w:p w14:paraId="5FBB7155" w14:textId="77777777" w:rsidR="001A6EEA" w:rsidRDefault="001A6EEA" w:rsidP="003D68F1">
      <w:pPr>
        <w:rPr>
          <w:rFonts w:ascii="Arial" w:hAnsi="Arial" w:cs="Arial"/>
          <w:sz w:val="32"/>
          <w:szCs w:val="32"/>
          <w:lang w:val="pt-BR"/>
        </w:rPr>
      </w:pPr>
    </w:p>
    <w:p w14:paraId="4DC30A08" w14:textId="77777777" w:rsidR="00247D9E" w:rsidRDefault="00247D9E" w:rsidP="003D68F1">
      <w:pPr>
        <w:rPr>
          <w:rFonts w:ascii="Arial" w:hAnsi="Arial" w:cs="Arial"/>
          <w:sz w:val="32"/>
          <w:szCs w:val="32"/>
          <w:lang w:val="pt-BR"/>
        </w:rPr>
      </w:pPr>
    </w:p>
    <w:p w14:paraId="07D5A3F5" w14:textId="0CF4EF90" w:rsidR="00247D9E" w:rsidRDefault="00AF6D1C" w:rsidP="003D68F1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</w:p>
    <w:p w14:paraId="2B97261B" w14:textId="3B8FE02A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19977C55" w14:textId="638990E2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2F881D4C" w14:textId="13D8B55E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7BB298EF" w14:textId="0DA1F519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194485B1" w14:textId="74C9A752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7724F4B0" w14:textId="5FCC0689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3123A6B0" w14:textId="3FBE7D83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09E1E0B0" w14:textId="3975681A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68276EB5" w14:textId="4BCEF79C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5DFDFE0D" w14:textId="74082584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77942F43" w14:textId="0AE6165A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37F43BA9" w14:textId="2FA18861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62F9BDBD" w14:textId="3C602C8E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509A2A89" w14:textId="77777777" w:rsidR="00C26205" w:rsidRDefault="00C26205" w:rsidP="003D68F1">
      <w:pPr>
        <w:rPr>
          <w:rFonts w:ascii="Arial" w:hAnsi="Arial" w:cs="Arial"/>
          <w:sz w:val="32"/>
          <w:szCs w:val="32"/>
          <w:lang w:val="pt-BR"/>
        </w:rPr>
      </w:pPr>
    </w:p>
    <w:p w14:paraId="31D9230A" w14:textId="72220EE5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1FA26659" w14:textId="74FEE3D8" w:rsidR="00AF6D1C" w:rsidRDefault="00AF6D1C" w:rsidP="003D68F1">
      <w:pPr>
        <w:rPr>
          <w:rFonts w:ascii="Arial" w:hAnsi="Arial" w:cs="Arial"/>
          <w:sz w:val="32"/>
          <w:szCs w:val="32"/>
          <w:lang w:val="pt-BR"/>
        </w:rPr>
      </w:pPr>
    </w:p>
    <w:p w14:paraId="03490314" w14:textId="36256A7C" w:rsidR="00F13AB1" w:rsidRPr="005D2984" w:rsidRDefault="00F13AB1">
      <w:pPr>
        <w:rPr>
          <w:rFonts w:ascii="Arial" w:hAnsi="Arial" w:cs="Arial"/>
          <w:sz w:val="32"/>
          <w:szCs w:val="32"/>
          <w:lang w:val="pt-BR"/>
        </w:rPr>
      </w:pPr>
    </w:p>
    <w:sectPr w:rsidR="00F13AB1" w:rsidRPr="005D2984" w:rsidSect="004A706B">
      <w:headerReference w:type="even" r:id="rId11"/>
      <w:headerReference w:type="default" r:id="rId12"/>
      <w:footerReference w:type="default" r:id="rId13"/>
      <w:headerReference w:type="first" r:id="rId14"/>
      <w:pgSz w:w="11900" w:h="16840"/>
      <w:pgMar w:top="1797" w:right="1440" w:bottom="1797" w:left="1440" w:header="709" w:footer="1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1153" w14:textId="77777777" w:rsidR="003F2EBF" w:rsidRDefault="003F2EBF">
      <w:r>
        <w:separator/>
      </w:r>
    </w:p>
  </w:endnote>
  <w:endnote w:type="continuationSeparator" w:id="0">
    <w:p w14:paraId="7460E427" w14:textId="77777777" w:rsidR="003F2EBF" w:rsidRDefault="003F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74627" w14:textId="1EACD25F" w:rsidR="00C73DD0" w:rsidRDefault="00185D7B" w:rsidP="00AA60B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9EAA2A" wp14:editId="3AF2E274">
              <wp:simplePos x="0" y="0"/>
              <wp:positionH relativeFrom="column">
                <wp:posOffset>1659255</wp:posOffset>
              </wp:positionH>
              <wp:positionV relativeFrom="paragraph">
                <wp:posOffset>-674370</wp:posOffset>
              </wp:positionV>
              <wp:extent cx="2390775" cy="684530"/>
              <wp:effectExtent l="0" t="0" r="0" b="0"/>
              <wp:wrapTight wrapText="bothSides">
                <wp:wrapPolygon edited="0">
                  <wp:start x="344" y="1803"/>
                  <wp:lineTo x="344" y="19837"/>
                  <wp:lineTo x="20998" y="19837"/>
                  <wp:lineTo x="20998" y="1803"/>
                  <wp:lineTo x="344" y="1803"/>
                </wp:wrapPolygon>
              </wp:wrapTight>
              <wp:docPr id="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684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6601C" w14:textId="6E8C3BFB" w:rsidR="00185D7B" w:rsidRPr="00185D7B" w:rsidRDefault="00F279E8" w:rsidP="00185D7B">
                          <w:pPr>
                            <w:jc w:val="center"/>
                            <w:rPr>
                              <w:rFonts w:ascii="Arial" w:hAnsi="Arial"/>
                              <w:color w:val="000000"/>
                              <w:sz w:val="18"/>
                              <w:lang w:val="pt-BR"/>
                            </w:rPr>
                          </w:pPr>
                          <w:r w:rsidRPr="00F279E8">
                            <w:rPr>
                              <w:rFonts w:ascii="Arial" w:hAnsi="Arial"/>
                              <w:color w:val="000000"/>
                              <w:sz w:val="18"/>
                              <w:lang w:val="pt-BR"/>
                            </w:rPr>
                            <w:fldChar w:fldCharType="begin"/>
                          </w:r>
                          <w:r w:rsidRPr="00F279E8">
                            <w:rPr>
                              <w:rFonts w:ascii="Arial" w:hAnsi="Arial"/>
                              <w:color w:val="000000"/>
                              <w:sz w:val="18"/>
                              <w:lang w:val="pt-BR"/>
                            </w:rPr>
                            <w:instrText>PAGE   \* MERGEFORMAT</w:instrText>
                          </w:r>
                          <w:r w:rsidRPr="00F279E8">
                            <w:rPr>
                              <w:rFonts w:ascii="Arial" w:hAnsi="Arial"/>
                              <w:color w:val="000000"/>
                              <w:sz w:val="18"/>
                              <w:lang w:val="pt-BR"/>
                            </w:rPr>
                            <w:fldChar w:fldCharType="separate"/>
                          </w:r>
                          <w:r w:rsidR="004750D0">
                            <w:rPr>
                              <w:rFonts w:ascii="Arial" w:hAnsi="Arial"/>
                              <w:noProof/>
                              <w:color w:val="000000"/>
                              <w:sz w:val="18"/>
                              <w:lang w:val="pt-BR"/>
                            </w:rPr>
                            <w:t>6</w:t>
                          </w:r>
                          <w:r w:rsidRPr="00F279E8">
                            <w:rPr>
                              <w:rFonts w:ascii="Arial" w:hAnsi="Arial"/>
                              <w:color w:val="000000"/>
                              <w:sz w:val="18"/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9EAA2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130.65pt;margin-top:-53.1pt;width:188.25pt;height:5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" filled="f" stroked="f">
              <v:textbox inset=",7.2pt,,7.2pt">
                <w:txbxContent>
                  <w:p w14:paraId="7646601C" w14:textId="6E8C3BFB" w:rsidR="00185D7B" w:rsidRPr="00185D7B" w:rsidRDefault="00F279E8" w:rsidP="00185D7B">
                    <w:pPr>
                      <w:jc w:val="center"/>
                      <w:rPr>
                        <w:rFonts w:ascii="Arial" w:hAnsi="Arial"/>
                        <w:color w:val="000000"/>
                        <w:sz w:val="18"/>
                        <w:lang w:val="pt-BR"/>
                      </w:rPr>
                    </w:pPr>
                    <w:r w:rsidRPr="00F279E8">
                      <w:rPr>
                        <w:rFonts w:ascii="Arial" w:hAnsi="Arial"/>
                        <w:color w:val="000000"/>
                        <w:sz w:val="18"/>
                        <w:lang w:val="pt-BR"/>
                      </w:rPr>
                      <w:fldChar w:fldCharType="begin"/>
                    </w:r>
                    <w:r w:rsidRPr="00F279E8">
                      <w:rPr>
                        <w:rFonts w:ascii="Arial" w:hAnsi="Arial"/>
                        <w:color w:val="000000"/>
                        <w:sz w:val="18"/>
                        <w:lang w:val="pt-BR"/>
                      </w:rPr>
                      <w:instrText>PAGE   \* MERGEFORMAT</w:instrText>
                    </w:r>
                    <w:r w:rsidRPr="00F279E8">
                      <w:rPr>
                        <w:rFonts w:ascii="Arial" w:hAnsi="Arial"/>
                        <w:color w:val="000000"/>
                        <w:sz w:val="18"/>
                        <w:lang w:val="pt-BR"/>
                      </w:rPr>
                      <w:fldChar w:fldCharType="separate"/>
                    </w:r>
                    <w:r w:rsidR="004750D0">
                      <w:rPr>
                        <w:rFonts w:ascii="Arial" w:hAnsi="Arial"/>
                        <w:noProof/>
                        <w:color w:val="000000"/>
                        <w:sz w:val="18"/>
                        <w:lang w:val="pt-BR"/>
                      </w:rPr>
                      <w:t>6</w:t>
                    </w:r>
                    <w:r w:rsidRPr="00F279E8">
                      <w:rPr>
                        <w:rFonts w:ascii="Arial" w:hAnsi="Arial"/>
                        <w:color w:val="000000"/>
                        <w:sz w:val="18"/>
                        <w:lang w:val="pt-BR"/>
                      </w:rPr>
                      <w:fldChar w:fldCharType="end"/>
                    </w:r>
                  </w:p>
                </w:txbxContent>
              </v:textbox>
              <w10:wrap type="tight"/>
            </v:shape>
          </w:pict>
        </mc:Fallback>
      </mc:AlternateContent>
    </w:r>
    <w:r w:rsidR="00FF3FAF">
      <w:rPr>
        <w:noProof/>
      </w:rPr>
      <w:drawing>
        <wp:anchor distT="0" distB="0" distL="114300" distR="114300" simplePos="0" relativeHeight="251660288" behindDoc="0" locked="0" layoutInCell="1" allowOverlap="1" wp14:anchorId="1A96DA85" wp14:editId="670F4380">
          <wp:simplePos x="0" y="0"/>
          <wp:positionH relativeFrom="margin">
            <wp:posOffset>-375920</wp:posOffset>
          </wp:positionH>
          <wp:positionV relativeFrom="paragraph">
            <wp:posOffset>-711835</wp:posOffset>
          </wp:positionV>
          <wp:extent cx="6480175" cy="35560"/>
          <wp:effectExtent l="0" t="0" r="0" b="2540"/>
          <wp:wrapThrough wrapText="bothSides">
            <wp:wrapPolygon edited="0">
              <wp:start x="0" y="0"/>
              <wp:lineTo x="0" y="11571"/>
              <wp:lineTo x="21526" y="11571"/>
              <wp:lineTo x="21526" y="0"/>
              <wp:lineTo x="0" y="0"/>
            </wp:wrapPolygon>
          </wp:wrapThrough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BFBF" w14:textId="77777777" w:rsidR="003F2EBF" w:rsidRDefault="003F2EBF">
      <w:r>
        <w:separator/>
      </w:r>
    </w:p>
  </w:footnote>
  <w:footnote w:type="continuationSeparator" w:id="0">
    <w:p w14:paraId="683970B2" w14:textId="77777777" w:rsidR="003F2EBF" w:rsidRDefault="003F2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0741" w14:textId="77777777" w:rsidR="00C73DD0" w:rsidRDefault="00000000">
    <w:pPr>
      <w:pStyle w:val="Header"/>
    </w:pPr>
    <w:r>
      <w:rPr>
        <w:noProof/>
        <w:lang w:val="pt-BR" w:eastAsia="pt-BR"/>
      </w:rPr>
      <w:pict w14:anchorId="2C3FF8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755" o:spid="_x0000_s1066" type="#_x0000_t75" style="position:absolute;margin-left:0;margin-top:0;width:594.7pt;height:285.1pt;z-index:-251659264;mso-position-horizontal:center;mso-position-horizontal-relative:margin;mso-position-vertical:center;mso-position-vertical-relative:margin" o:allowincell="f">
          <v:imagedata r:id="rId1" o:title="Papel_carta_bbm_21x29,7 UGG-016 Curvas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21EE" w14:textId="52061849" w:rsidR="00C73DD0" w:rsidRDefault="00C73DD0" w:rsidP="00AA60B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B71A" w14:textId="77777777" w:rsidR="00C73DD0" w:rsidRDefault="00000000">
    <w:pPr>
      <w:pStyle w:val="Header"/>
    </w:pPr>
    <w:r>
      <w:rPr>
        <w:noProof/>
        <w:lang w:val="pt-BR" w:eastAsia="pt-BR"/>
      </w:rPr>
      <w:pict w14:anchorId="352C0E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754" o:spid="_x0000_s1065" type="#_x0000_t75" style="position:absolute;margin-left:0;margin-top:0;width:594.7pt;height:285.1pt;z-index:-251660288;mso-position-horizontal:center;mso-position-horizontal-relative:margin;mso-position-vertical:center;mso-position-vertical-relative:margin" o:allowincell="f">
          <v:imagedata r:id="rId1" o:title="Papel_carta_bbm_21x29,7 UGG-016 Curvas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2AC8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CA809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36BF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76A6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A408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B454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FC1C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74A0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88C7D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7EE6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E6CC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D91128"/>
    <w:multiLevelType w:val="hybridMultilevel"/>
    <w:tmpl w:val="965CC9B4"/>
    <w:lvl w:ilvl="0" w:tplc="BAB42206">
      <w:numFmt w:val="bullet"/>
      <w:lvlText w:val=""/>
      <w:lvlJc w:val="left"/>
      <w:pPr>
        <w:ind w:left="450" w:hanging="360"/>
      </w:pPr>
      <w:rPr>
        <w:rFonts w:ascii="Symbol" w:eastAsia="Cambr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4D80A64"/>
    <w:multiLevelType w:val="hybridMultilevel"/>
    <w:tmpl w:val="A252C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504DD0"/>
    <w:multiLevelType w:val="hybridMultilevel"/>
    <w:tmpl w:val="C5BAF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D3747"/>
    <w:multiLevelType w:val="hybridMultilevel"/>
    <w:tmpl w:val="ABF8CE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455EE"/>
    <w:multiLevelType w:val="hybridMultilevel"/>
    <w:tmpl w:val="8F008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E6F49"/>
    <w:multiLevelType w:val="hybridMultilevel"/>
    <w:tmpl w:val="42646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22928">
    <w:abstractNumId w:val="10"/>
  </w:num>
  <w:num w:numId="2" w16cid:durableId="1797141295">
    <w:abstractNumId w:val="8"/>
  </w:num>
  <w:num w:numId="3" w16cid:durableId="1344939464">
    <w:abstractNumId w:val="7"/>
  </w:num>
  <w:num w:numId="4" w16cid:durableId="48193398">
    <w:abstractNumId w:val="6"/>
  </w:num>
  <w:num w:numId="5" w16cid:durableId="412238150">
    <w:abstractNumId w:val="5"/>
  </w:num>
  <w:num w:numId="6" w16cid:durableId="614216464">
    <w:abstractNumId w:val="9"/>
  </w:num>
  <w:num w:numId="7" w16cid:durableId="1901750411">
    <w:abstractNumId w:val="4"/>
  </w:num>
  <w:num w:numId="8" w16cid:durableId="1258060302">
    <w:abstractNumId w:val="3"/>
  </w:num>
  <w:num w:numId="9" w16cid:durableId="1905867992">
    <w:abstractNumId w:val="2"/>
  </w:num>
  <w:num w:numId="10" w16cid:durableId="1004478265">
    <w:abstractNumId w:val="1"/>
  </w:num>
  <w:num w:numId="11" w16cid:durableId="558978861">
    <w:abstractNumId w:val="0"/>
  </w:num>
  <w:num w:numId="12" w16cid:durableId="1635677064">
    <w:abstractNumId w:val="16"/>
  </w:num>
  <w:num w:numId="13" w16cid:durableId="140737334">
    <w:abstractNumId w:val="13"/>
  </w:num>
  <w:num w:numId="14" w16cid:durableId="496768757">
    <w:abstractNumId w:val="14"/>
  </w:num>
  <w:num w:numId="15" w16cid:durableId="946960760">
    <w:abstractNumId w:val="15"/>
  </w:num>
  <w:num w:numId="16" w16cid:durableId="1250194173">
    <w:abstractNumId w:val="12"/>
  </w:num>
  <w:num w:numId="17" w16cid:durableId="203907108">
    <w:abstractNumId w:val="11"/>
  </w:num>
  <w:num w:numId="18" w16cid:durableId="20868051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AF"/>
    <w:rsid w:val="0000478D"/>
    <w:rsid w:val="00006053"/>
    <w:rsid w:val="000123B9"/>
    <w:rsid w:val="00021961"/>
    <w:rsid w:val="00024D51"/>
    <w:rsid w:val="00027F09"/>
    <w:rsid w:val="000356CE"/>
    <w:rsid w:val="00035B3A"/>
    <w:rsid w:val="00044D09"/>
    <w:rsid w:val="0004776D"/>
    <w:rsid w:val="00050B27"/>
    <w:rsid w:val="00051EBA"/>
    <w:rsid w:val="00054165"/>
    <w:rsid w:val="00057DF4"/>
    <w:rsid w:val="00060550"/>
    <w:rsid w:val="000636D6"/>
    <w:rsid w:val="00085471"/>
    <w:rsid w:val="000902A7"/>
    <w:rsid w:val="000A5163"/>
    <w:rsid w:val="000A5B3C"/>
    <w:rsid w:val="000B3F09"/>
    <w:rsid w:val="000C1022"/>
    <w:rsid w:val="000C3F11"/>
    <w:rsid w:val="000C58A0"/>
    <w:rsid w:val="000D1372"/>
    <w:rsid w:val="000D4717"/>
    <w:rsid w:val="000D6727"/>
    <w:rsid w:val="000D7965"/>
    <w:rsid w:val="000F56D7"/>
    <w:rsid w:val="00101AC5"/>
    <w:rsid w:val="001056EC"/>
    <w:rsid w:val="00112FF8"/>
    <w:rsid w:val="00115C81"/>
    <w:rsid w:val="0012326E"/>
    <w:rsid w:val="00132E51"/>
    <w:rsid w:val="00136EFF"/>
    <w:rsid w:val="00140173"/>
    <w:rsid w:val="001467EF"/>
    <w:rsid w:val="0015715B"/>
    <w:rsid w:val="00157FC6"/>
    <w:rsid w:val="00171C0A"/>
    <w:rsid w:val="001824DB"/>
    <w:rsid w:val="0018288E"/>
    <w:rsid w:val="00183101"/>
    <w:rsid w:val="00185D7B"/>
    <w:rsid w:val="00186446"/>
    <w:rsid w:val="00194746"/>
    <w:rsid w:val="001A10C2"/>
    <w:rsid w:val="001A414A"/>
    <w:rsid w:val="001A58C0"/>
    <w:rsid w:val="001A6EEA"/>
    <w:rsid w:val="001B4BB8"/>
    <w:rsid w:val="001B633E"/>
    <w:rsid w:val="001C05AC"/>
    <w:rsid w:val="001C72AB"/>
    <w:rsid w:val="001F1210"/>
    <w:rsid w:val="00203BB2"/>
    <w:rsid w:val="002065B7"/>
    <w:rsid w:val="00211962"/>
    <w:rsid w:val="00231AAE"/>
    <w:rsid w:val="002321CD"/>
    <w:rsid w:val="002338D4"/>
    <w:rsid w:val="00237575"/>
    <w:rsid w:val="00244515"/>
    <w:rsid w:val="00247D9E"/>
    <w:rsid w:val="00262E53"/>
    <w:rsid w:val="0026421B"/>
    <w:rsid w:val="00271D61"/>
    <w:rsid w:val="0028015C"/>
    <w:rsid w:val="00280D01"/>
    <w:rsid w:val="0029076F"/>
    <w:rsid w:val="002908A8"/>
    <w:rsid w:val="0029173D"/>
    <w:rsid w:val="00293C43"/>
    <w:rsid w:val="0029534F"/>
    <w:rsid w:val="002A01B6"/>
    <w:rsid w:val="002A26E8"/>
    <w:rsid w:val="002C226A"/>
    <w:rsid w:val="002E2176"/>
    <w:rsid w:val="002F1ED6"/>
    <w:rsid w:val="00311933"/>
    <w:rsid w:val="003144BC"/>
    <w:rsid w:val="003154B7"/>
    <w:rsid w:val="00323201"/>
    <w:rsid w:val="00353EFA"/>
    <w:rsid w:val="00364F18"/>
    <w:rsid w:val="003724E7"/>
    <w:rsid w:val="003841D2"/>
    <w:rsid w:val="003845DF"/>
    <w:rsid w:val="00390F70"/>
    <w:rsid w:val="00394C39"/>
    <w:rsid w:val="003A0431"/>
    <w:rsid w:val="003A3E84"/>
    <w:rsid w:val="003A5CEC"/>
    <w:rsid w:val="003B0D90"/>
    <w:rsid w:val="003B379E"/>
    <w:rsid w:val="003C7F0B"/>
    <w:rsid w:val="003D4EB2"/>
    <w:rsid w:val="003D68F1"/>
    <w:rsid w:val="003E1222"/>
    <w:rsid w:val="003E1AA4"/>
    <w:rsid w:val="003E5D85"/>
    <w:rsid w:val="003E5D89"/>
    <w:rsid w:val="003E7914"/>
    <w:rsid w:val="003F2EBF"/>
    <w:rsid w:val="003F3AB8"/>
    <w:rsid w:val="00403BFB"/>
    <w:rsid w:val="004058BB"/>
    <w:rsid w:val="004058F2"/>
    <w:rsid w:val="004129E9"/>
    <w:rsid w:val="00421F14"/>
    <w:rsid w:val="00422A45"/>
    <w:rsid w:val="00422A4B"/>
    <w:rsid w:val="00422B2C"/>
    <w:rsid w:val="00423BA2"/>
    <w:rsid w:val="0042593F"/>
    <w:rsid w:val="00426365"/>
    <w:rsid w:val="00426BBC"/>
    <w:rsid w:val="00430065"/>
    <w:rsid w:val="004328BE"/>
    <w:rsid w:val="00434330"/>
    <w:rsid w:val="00434B87"/>
    <w:rsid w:val="004473B5"/>
    <w:rsid w:val="00450850"/>
    <w:rsid w:val="00450AA5"/>
    <w:rsid w:val="00455225"/>
    <w:rsid w:val="0045685C"/>
    <w:rsid w:val="00462612"/>
    <w:rsid w:val="00470EE0"/>
    <w:rsid w:val="004750D0"/>
    <w:rsid w:val="00476E7E"/>
    <w:rsid w:val="004A1369"/>
    <w:rsid w:val="004A5C4E"/>
    <w:rsid w:val="004A706B"/>
    <w:rsid w:val="004B4701"/>
    <w:rsid w:val="004B57D4"/>
    <w:rsid w:val="004C018C"/>
    <w:rsid w:val="004C0A40"/>
    <w:rsid w:val="004C556C"/>
    <w:rsid w:val="004C5EAB"/>
    <w:rsid w:val="004C6D9E"/>
    <w:rsid w:val="004D638E"/>
    <w:rsid w:val="004D755F"/>
    <w:rsid w:val="004D7D5A"/>
    <w:rsid w:val="004F3CA8"/>
    <w:rsid w:val="004F65CF"/>
    <w:rsid w:val="004F73E2"/>
    <w:rsid w:val="00500D59"/>
    <w:rsid w:val="0050357A"/>
    <w:rsid w:val="005062BD"/>
    <w:rsid w:val="00510C77"/>
    <w:rsid w:val="00514906"/>
    <w:rsid w:val="005176CB"/>
    <w:rsid w:val="00521FE2"/>
    <w:rsid w:val="0052386F"/>
    <w:rsid w:val="00526FE5"/>
    <w:rsid w:val="00532BCB"/>
    <w:rsid w:val="005409FB"/>
    <w:rsid w:val="005476F3"/>
    <w:rsid w:val="00556461"/>
    <w:rsid w:val="005802FF"/>
    <w:rsid w:val="00590E3E"/>
    <w:rsid w:val="00592EE2"/>
    <w:rsid w:val="00596765"/>
    <w:rsid w:val="005A56CA"/>
    <w:rsid w:val="005A7BA0"/>
    <w:rsid w:val="005B12D1"/>
    <w:rsid w:val="005B141C"/>
    <w:rsid w:val="005B58D4"/>
    <w:rsid w:val="005B5F61"/>
    <w:rsid w:val="005B7177"/>
    <w:rsid w:val="005B7A5D"/>
    <w:rsid w:val="005C1949"/>
    <w:rsid w:val="005C25E9"/>
    <w:rsid w:val="005D0596"/>
    <w:rsid w:val="005D2984"/>
    <w:rsid w:val="005D299C"/>
    <w:rsid w:val="005D44C8"/>
    <w:rsid w:val="005D6701"/>
    <w:rsid w:val="005D6757"/>
    <w:rsid w:val="005E31C1"/>
    <w:rsid w:val="005E705E"/>
    <w:rsid w:val="005F0CF1"/>
    <w:rsid w:val="00601098"/>
    <w:rsid w:val="00605C2D"/>
    <w:rsid w:val="00605DAD"/>
    <w:rsid w:val="00624A72"/>
    <w:rsid w:val="00632C3F"/>
    <w:rsid w:val="006361E4"/>
    <w:rsid w:val="00647056"/>
    <w:rsid w:val="00650C57"/>
    <w:rsid w:val="0066329A"/>
    <w:rsid w:val="006708E2"/>
    <w:rsid w:val="006736E7"/>
    <w:rsid w:val="00674F34"/>
    <w:rsid w:val="006817E6"/>
    <w:rsid w:val="00685A79"/>
    <w:rsid w:val="006925A3"/>
    <w:rsid w:val="00692A4A"/>
    <w:rsid w:val="006A0586"/>
    <w:rsid w:val="006A0909"/>
    <w:rsid w:val="006A6680"/>
    <w:rsid w:val="006B1B00"/>
    <w:rsid w:val="006B4021"/>
    <w:rsid w:val="006C5AA0"/>
    <w:rsid w:val="006C7AC3"/>
    <w:rsid w:val="006D1FC1"/>
    <w:rsid w:val="006D2530"/>
    <w:rsid w:val="006D29A7"/>
    <w:rsid w:val="006D475F"/>
    <w:rsid w:val="006F03E7"/>
    <w:rsid w:val="006F176E"/>
    <w:rsid w:val="00705AA8"/>
    <w:rsid w:val="0071279A"/>
    <w:rsid w:val="00715438"/>
    <w:rsid w:val="00717D68"/>
    <w:rsid w:val="0072179F"/>
    <w:rsid w:val="007267BA"/>
    <w:rsid w:val="00727E38"/>
    <w:rsid w:val="00730508"/>
    <w:rsid w:val="0074461B"/>
    <w:rsid w:val="00747262"/>
    <w:rsid w:val="00751BBC"/>
    <w:rsid w:val="00754FD3"/>
    <w:rsid w:val="007647B5"/>
    <w:rsid w:val="007663A2"/>
    <w:rsid w:val="007733F8"/>
    <w:rsid w:val="00773A1C"/>
    <w:rsid w:val="00783A37"/>
    <w:rsid w:val="0078552E"/>
    <w:rsid w:val="00785622"/>
    <w:rsid w:val="00791A28"/>
    <w:rsid w:val="007922F5"/>
    <w:rsid w:val="0079692D"/>
    <w:rsid w:val="00797BBF"/>
    <w:rsid w:val="007B7527"/>
    <w:rsid w:val="007C02CC"/>
    <w:rsid w:val="007C288F"/>
    <w:rsid w:val="007C60B9"/>
    <w:rsid w:val="007D0D8F"/>
    <w:rsid w:val="007D76DA"/>
    <w:rsid w:val="007E087E"/>
    <w:rsid w:val="007E445E"/>
    <w:rsid w:val="007E6128"/>
    <w:rsid w:val="007E6586"/>
    <w:rsid w:val="007E7663"/>
    <w:rsid w:val="00810449"/>
    <w:rsid w:val="00812DB3"/>
    <w:rsid w:val="00812DC1"/>
    <w:rsid w:val="008148E8"/>
    <w:rsid w:val="00815F06"/>
    <w:rsid w:val="00822DA6"/>
    <w:rsid w:val="008266D8"/>
    <w:rsid w:val="00832E1A"/>
    <w:rsid w:val="00833D2C"/>
    <w:rsid w:val="008421AE"/>
    <w:rsid w:val="00862450"/>
    <w:rsid w:val="0086284B"/>
    <w:rsid w:val="00864F66"/>
    <w:rsid w:val="00870DCC"/>
    <w:rsid w:val="00874487"/>
    <w:rsid w:val="00875255"/>
    <w:rsid w:val="00876A90"/>
    <w:rsid w:val="00877EAA"/>
    <w:rsid w:val="008806CB"/>
    <w:rsid w:val="008821A7"/>
    <w:rsid w:val="008860FE"/>
    <w:rsid w:val="00886362"/>
    <w:rsid w:val="00890CDE"/>
    <w:rsid w:val="00896C9D"/>
    <w:rsid w:val="008A63D4"/>
    <w:rsid w:val="008A78A6"/>
    <w:rsid w:val="008B2314"/>
    <w:rsid w:val="008D3A12"/>
    <w:rsid w:val="008D4525"/>
    <w:rsid w:val="00900A0D"/>
    <w:rsid w:val="0091291B"/>
    <w:rsid w:val="009178C6"/>
    <w:rsid w:val="00932B75"/>
    <w:rsid w:val="009331EE"/>
    <w:rsid w:val="0094171A"/>
    <w:rsid w:val="00942FB6"/>
    <w:rsid w:val="009452B7"/>
    <w:rsid w:val="00950C59"/>
    <w:rsid w:val="009516E7"/>
    <w:rsid w:val="00953D34"/>
    <w:rsid w:val="0096208F"/>
    <w:rsid w:val="0096766E"/>
    <w:rsid w:val="00970C93"/>
    <w:rsid w:val="00971EE7"/>
    <w:rsid w:val="00981D98"/>
    <w:rsid w:val="00985A28"/>
    <w:rsid w:val="00991F17"/>
    <w:rsid w:val="00993F35"/>
    <w:rsid w:val="0099541A"/>
    <w:rsid w:val="00995DB6"/>
    <w:rsid w:val="009A0D94"/>
    <w:rsid w:val="009A3D5F"/>
    <w:rsid w:val="009A3F5B"/>
    <w:rsid w:val="009B0FA5"/>
    <w:rsid w:val="009B33E7"/>
    <w:rsid w:val="009B7FD6"/>
    <w:rsid w:val="009C2956"/>
    <w:rsid w:val="009C416A"/>
    <w:rsid w:val="009D0825"/>
    <w:rsid w:val="009D0F2B"/>
    <w:rsid w:val="009D1C65"/>
    <w:rsid w:val="009D798F"/>
    <w:rsid w:val="009D7B22"/>
    <w:rsid w:val="009E1590"/>
    <w:rsid w:val="009E69B3"/>
    <w:rsid w:val="009E75E0"/>
    <w:rsid w:val="009F2E95"/>
    <w:rsid w:val="00A00C10"/>
    <w:rsid w:val="00A00E23"/>
    <w:rsid w:val="00A0113F"/>
    <w:rsid w:val="00A12AD4"/>
    <w:rsid w:val="00A1433A"/>
    <w:rsid w:val="00A204C0"/>
    <w:rsid w:val="00A23B8F"/>
    <w:rsid w:val="00A2597E"/>
    <w:rsid w:val="00A26B75"/>
    <w:rsid w:val="00A3242B"/>
    <w:rsid w:val="00A35141"/>
    <w:rsid w:val="00A371C1"/>
    <w:rsid w:val="00A42125"/>
    <w:rsid w:val="00A451F4"/>
    <w:rsid w:val="00A45C1A"/>
    <w:rsid w:val="00A474FF"/>
    <w:rsid w:val="00A54141"/>
    <w:rsid w:val="00A676A8"/>
    <w:rsid w:val="00A67FD0"/>
    <w:rsid w:val="00A83A59"/>
    <w:rsid w:val="00A85262"/>
    <w:rsid w:val="00A9038C"/>
    <w:rsid w:val="00A92531"/>
    <w:rsid w:val="00A943A8"/>
    <w:rsid w:val="00AA60B6"/>
    <w:rsid w:val="00AB1A5C"/>
    <w:rsid w:val="00AB28E0"/>
    <w:rsid w:val="00AB5367"/>
    <w:rsid w:val="00AB56FB"/>
    <w:rsid w:val="00AB7975"/>
    <w:rsid w:val="00AC0D09"/>
    <w:rsid w:val="00AC594C"/>
    <w:rsid w:val="00AC72D7"/>
    <w:rsid w:val="00AE0E78"/>
    <w:rsid w:val="00AE2A0E"/>
    <w:rsid w:val="00AE4190"/>
    <w:rsid w:val="00AE525C"/>
    <w:rsid w:val="00AE5EBC"/>
    <w:rsid w:val="00AF0EA7"/>
    <w:rsid w:val="00AF1284"/>
    <w:rsid w:val="00AF6641"/>
    <w:rsid w:val="00AF6D1C"/>
    <w:rsid w:val="00B04E80"/>
    <w:rsid w:val="00B152C4"/>
    <w:rsid w:val="00B168B7"/>
    <w:rsid w:val="00B16B2D"/>
    <w:rsid w:val="00B21EE8"/>
    <w:rsid w:val="00B26A5C"/>
    <w:rsid w:val="00B278E0"/>
    <w:rsid w:val="00B3272D"/>
    <w:rsid w:val="00B356B2"/>
    <w:rsid w:val="00B37AC3"/>
    <w:rsid w:val="00B41552"/>
    <w:rsid w:val="00B42DF7"/>
    <w:rsid w:val="00B47054"/>
    <w:rsid w:val="00B47B52"/>
    <w:rsid w:val="00B56C35"/>
    <w:rsid w:val="00B66A3F"/>
    <w:rsid w:val="00B94C6C"/>
    <w:rsid w:val="00B94CDE"/>
    <w:rsid w:val="00B972B1"/>
    <w:rsid w:val="00BA7F14"/>
    <w:rsid w:val="00BB0056"/>
    <w:rsid w:val="00BC39CC"/>
    <w:rsid w:val="00BC3D24"/>
    <w:rsid w:val="00BC4D33"/>
    <w:rsid w:val="00BD2C05"/>
    <w:rsid w:val="00BE100D"/>
    <w:rsid w:val="00BE137B"/>
    <w:rsid w:val="00BF52C5"/>
    <w:rsid w:val="00BF6EF3"/>
    <w:rsid w:val="00C021EE"/>
    <w:rsid w:val="00C15C94"/>
    <w:rsid w:val="00C16232"/>
    <w:rsid w:val="00C16EC2"/>
    <w:rsid w:val="00C26205"/>
    <w:rsid w:val="00C26312"/>
    <w:rsid w:val="00C27732"/>
    <w:rsid w:val="00C427AA"/>
    <w:rsid w:val="00C46232"/>
    <w:rsid w:val="00C474B8"/>
    <w:rsid w:val="00C47D5C"/>
    <w:rsid w:val="00C51B48"/>
    <w:rsid w:val="00C51BC1"/>
    <w:rsid w:val="00C608EA"/>
    <w:rsid w:val="00C62702"/>
    <w:rsid w:val="00C63B57"/>
    <w:rsid w:val="00C73DD0"/>
    <w:rsid w:val="00C75FE9"/>
    <w:rsid w:val="00C85AFA"/>
    <w:rsid w:val="00C97493"/>
    <w:rsid w:val="00CA41CB"/>
    <w:rsid w:val="00CA4B15"/>
    <w:rsid w:val="00CB7716"/>
    <w:rsid w:val="00CD19DB"/>
    <w:rsid w:val="00CD1A5B"/>
    <w:rsid w:val="00CE4710"/>
    <w:rsid w:val="00CE5BC4"/>
    <w:rsid w:val="00CF3EA2"/>
    <w:rsid w:val="00CF76A6"/>
    <w:rsid w:val="00D054D3"/>
    <w:rsid w:val="00D0602D"/>
    <w:rsid w:val="00D07744"/>
    <w:rsid w:val="00D102D7"/>
    <w:rsid w:val="00D13294"/>
    <w:rsid w:val="00D153BF"/>
    <w:rsid w:val="00D2285C"/>
    <w:rsid w:val="00D23474"/>
    <w:rsid w:val="00D237FC"/>
    <w:rsid w:val="00D30302"/>
    <w:rsid w:val="00D33A4C"/>
    <w:rsid w:val="00D41FC7"/>
    <w:rsid w:val="00D440BC"/>
    <w:rsid w:val="00D507A0"/>
    <w:rsid w:val="00D51F3E"/>
    <w:rsid w:val="00D53781"/>
    <w:rsid w:val="00D7313F"/>
    <w:rsid w:val="00D7494E"/>
    <w:rsid w:val="00D8187D"/>
    <w:rsid w:val="00DA175A"/>
    <w:rsid w:val="00DA4249"/>
    <w:rsid w:val="00DA44E3"/>
    <w:rsid w:val="00DC5376"/>
    <w:rsid w:val="00DC587F"/>
    <w:rsid w:val="00DC7535"/>
    <w:rsid w:val="00DC76D2"/>
    <w:rsid w:val="00DD2237"/>
    <w:rsid w:val="00DD4313"/>
    <w:rsid w:val="00DD5683"/>
    <w:rsid w:val="00DD6FA1"/>
    <w:rsid w:val="00DE124A"/>
    <w:rsid w:val="00DE6374"/>
    <w:rsid w:val="00DF08F1"/>
    <w:rsid w:val="00DF1953"/>
    <w:rsid w:val="00DF2425"/>
    <w:rsid w:val="00DF33E7"/>
    <w:rsid w:val="00E005A0"/>
    <w:rsid w:val="00E10BBC"/>
    <w:rsid w:val="00E15923"/>
    <w:rsid w:val="00E1681F"/>
    <w:rsid w:val="00E168D5"/>
    <w:rsid w:val="00E21451"/>
    <w:rsid w:val="00E2257F"/>
    <w:rsid w:val="00E23CB5"/>
    <w:rsid w:val="00E2622C"/>
    <w:rsid w:val="00E32DEF"/>
    <w:rsid w:val="00E40F21"/>
    <w:rsid w:val="00E417AA"/>
    <w:rsid w:val="00E433F3"/>
    <w:rsid w:val="00E43EC7"/>
    <w:rsid w:val="00E4662F"/>
    <w:rsid w:val="00E50EF6"/>
    <w:rsid w:val="00E54B7C"/>
    <w:rsid w:val="00E644C7"/>
    <w:rsid w:val="00E74287"/>
    <w:rsid w:val="00E74ED3"/>
    <w:rsid w:val="00E75318"/>
    <w:rsid w:val="00E84EAF"/>
    <w:rsid w:val="00E87742"/>
    <w:rsid w:val="00E91C6D"/>
    <w:rsid w:val="00E95F53"/>
    <w:rsid w:val="00EB129B"/>
    <w:rsid w:val="00EB2408"/>
    <w:rsid w:val="00EB562F"/>
    <w:rsid w:val="00EB5828"/>
    <w:rsid w:val="00EC5D65"/>
    <w:rsid w:val="00EC6B9A"/>
    <w:rsid w:val="00ED18A8"/>
    <w:rsid w:val="00ED2899"/>
    <w:rsid w:val="00ED657E"/>
    <w:rsid w:val="00EF106D"/>
    <w:rsid w:val="00EF1890"/>
    <w:rsid w:val="00EF1CF1"/>
    <w:rsid w:val="00F026FB"/>
    <w:rsid w:val="00F13AB1"/>
    <w:rsid w:val="00F142A2"/>
    <w:rsid w:val="00F14C75"/>
    <w:rsid w:val="00F14E70"/>
    <w:rsid w:val="00F1673B"/>
    <w:rsid w:val="00F2071A"/>
    <w:rsid w:val="00F216A9"/>
    <w:rsid w:val="00F2344A"/>
    <w:rsid w:val="00F277B7"/>
    <w:rsid w:val="00F279E8"/>
    <w:rsid w:val="00F36F6A"/>
    <w:rsid w:val="00F40921"/>
    <w:rsid w:val="00F45F2F"/>
    <w:rsid w:val="00F510FC"/>
    <w:rsid w:val="00F51315"/>
    <w:rsid w:val="00F54E75"/>
    <w:rsid w:val="00F60A6E"/>
    <w:rsid w:val="00F61610"/>
    <w:rsid w:val="00F71787"/>
    <w:rsid w:val="00F727CA"/>
    <w:rsid w:val="00F767E3"/>
    <w:rsid w:val="00F82369"/>
    <w:rsid w:val="00F91FED"/>
    <w:rsid w:val="00F92B65"/>
    <w:rsid w:val="00FB4246"/>
    <w:rsid w:val="00FC0143"/>
    <w:rsid w:val="00FC3D8E"/>
    <w:rsid w:val="00FC53B1"/>
    <w:rsid w:val="00FD016F"/>
    <w:rsid w:val="00FD36E7"/>
    <w:rsid w:val="00FE533D"/>
    <w:rsid w:val="00FF3FAF"/>
    <w:rsid w:val="050F6E48"/>
    <w:rsid w:val="49714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CAC40C"/>
  <w15:docId w15:val="{F7AFB03D-7710-43E2-BF7E-7EC8FF0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6A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2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20E"/>
  </w:style>
  <w:style w:type="paragraph" w:styleId="Footer">
    <w:name w:val="footer"/>
    <w:basedOn w:val="Normal"/>
    <w:link w:val="FooterChar"/>
    <w:uiPriority w:val="99"/>
    <w:unhideWhenUsed/>
    <w:rsid w:val="001472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20E"/>
  </w:style>
  <w:style w:type="character" w:customStyle="1" w:styleId="Heading1Char">
    <w:name w:val="Heading 1 Char"/>
    <w:link w:val="Heading1"/>
    <w:uiPriority w:val="9"/>
    <w:rsid w:val="00A676A8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A8"/>
    <w:pPr>
      <w:spacing w:after="60"/>
      <w:jc w:val="center"/>
      <w:outlineLvl w:val="1"/>
    </w:pPr>
    <w:rPr>
      <w:rFonts w:ascii="Calibri" w:eastAsia="MS Gothic" w:hAnsi="Calibri"/>
    </w:rPr>
  </w:style>
  <w:style w:type="character" w:customStyle="1" w:styleId="SubtitleChar">
    <w:name w:val="Subtitle Char"/>
    <w:link w:val="Subtitle"/>
    <w:uiPriority w:val="11"/>
    <w:rsid w:val="00A676A8"/>
    <w:rPr>
      <w:rFonts w:ascii="Calibri" w:eastAsia="MS Gothic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6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676A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6766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styleId="Hyperlink">
    <w:name w:val="Hyperlink"/>
    <w:basedOn w:val="DefaultParagraphFont"/>
    <w:uiPriority w:val="99"/>
    <w:unhideWhenUsed/>
    <w:rsid w:val="009A3F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28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1467E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92531"/>
    <w:pPr>
      <w:spacing w:before="100" w:beforeAutospacing="1" w:after="100" w:afterAutospacing="1"/>
    </w:pPr>
    <w:rPr>
      <w:rFonts w:ascii="Times New Roman" w:eastAsia="Times New Roman" w:hAnsi="Times New Roman"/>
      <w:lang w:val="pt-BR" w:eastAsia="pt-BR"/>
    </w:rPr>
  </w:style>
  <w:style w:type="character" w:customStyle="1" w:styleId="onzecinzae1">
    <w:name w:val="onzecinzae1"/>
    <w:basedOn w:val="DefaultParagraphFont"/>
    <w:rsid w:val="00932B75"/>
    <w:rPr>
      <w:rFonts w:ascii="Arial" w:hAnsi="Arial" w:cs="Arial" w:hint="default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907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andrucioli\Desktop\GRUPO%20SEGURADOR%20(Retrato-Color)%2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56c044-f2f6-4825-ae61-b726c90d87ff" xsi:nil="true"/>
    <lcf76f155ced4ddcb4097134ff3c332f xmlns="60822a50-819a-47a5-88bc-e90270cd5cc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55D05B69AC74C94817BEB48729928" ma:contentTypeVersion="10" ma:contentTypeDescription="Create a new document." ma:contentTypeScope="" ma:versionID="86dc82ee662923315bbfff7bd20923ae">
  <xsd:schema xmlns:xsd="http://www.w3.org/2001/XMLSchema" xmlns:xs="http://www.w3.org/2001/XMLSchema" xmlns:p="http://schemas.microsoft.com/office/2006/metadata/properties" xmlns:ns2="60822a50-819a-47a5-88bc-e90270cd5cca" xmlns:ns3="f30cb30b-a04f-4322-a807-5b21ce4b3ae7" xmlns:ns4="0e56c044-f2f6-4825-ae61-b726c90d87ff" targetNamespace="http://schemas.microsoft.com/office/2006/metadata/properties" ma:root="true" ma:fieldsID="8177192fab8b3bd07e3dd7f1c20da852" ns2:_="" ns3:_="" ns4:_="">
    <xsd:import namespace="60822a50-819a-47a5-88bc-e90270cd5cca"/>
    <xsd:import namespace="f30cb30b-a04f-4322-a807-5b21ce4b3ae7"/>
    <xsd:import namespace="0e56c044-f2f6-4825-ae61-b726c90d87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22a50-819a-47a5-88bc-e90270cd5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17ff2e-1616-4146-8372-4640400776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b30b-a04f-4322-a807-5b21ce4b3a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6c044-f2f6-4825-ae61-b726c90d87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571358-c887-46e9-9d3e-a2102ceae4fb}" ma:internalName="TaxCatchAll" ma:showField="CatchAllData" ma:web="0a259212-bab4-4911-84b5-fc5b6e3fd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8CEFCB-2F9F-4D0D-9A6F-2D727F511B12}">
  <ds:schemaRefs>
    <ds:schemaRef ds:uri="http://schemas.microsoft.com/office/2006/metadata/properties"/>
    <ds:schemaRef ds:uri="http://schemas.microsoft.com/office/infopath/2007/PartnerControls"/>
    <ds:schemaRef ds:uri="0e56c044-f2f6-4825-ae61-b726c90d87ff"/>
    <ds:schemaRef ds:uri="60822a50-819a-47a5-88bc-e90270cd5cca"/>
  </ds:schemaRefs>
</ds:datastoreItem>
</file>

<file path=customXml/itemProps2.xml><?xml version="1.0" encoding="utf-8"?>
<ds:datastoreItem xmlns:ds="http://schemas.openxmlformats.org/officeDocument/2006/customXml" ds:itemID="{3E38FE58-7D98-4E4D-848C-491F1C4B5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22a50-819a-47a5-88bc-e90270cd5cca"/>
    <ds:schemaRef ds:uri="f30cb30b-a04f-4322-a807-5b21ce4b3ae7"/>
    <ds:schemaRef ds:uri="0e56c044-f2f6-4825-ae61-b726c90d8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95CC55-075B-4C94-A123-C239C58654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A5B44E-5A9D-4919-83CC-AAFFDEDC25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GRUPO SEGURADOR (Retrato-Color) .dot</Template>
  <TotalTime>261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A+ FCVA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JAndrucioli</dc:creator>
  <cp:lastModifiedBy>Marcelly Molinari Marsura</cp:lastModifiedBy>
  <cp:revision>3</cp:revision>
  <cp:lastPrinted>2016-03-08T15:59:00Z</cp:lastPrinted>
  <dcterms:created xsi:type="dcterms:W3CDTF">2023-07-24T17:53:00Z</dcterms:created>
  <dcterms:modified xsi:type="dcterms:W3CDTF">2023-07-24T22:10:00Z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0x010100CEA55D05B69AC74C94817BEB48729928</vt:lpwstr>
  </property>
  <property fmtid="{D5CDD505-2E9C-101B-9397-08002B2CF9AE}" pid="3" name="MSIP_Label_5fae8262-b78e-4366-8929-a5d6aac95320_Enabled">
    <vt:lpwstr>true</vt:lpwstr>
  </property>
  <property fmtid="{D5CDD505-2E9C-101B-9397-08002B2CF9AE}" pid="4" name="MSIP_Label_5fae8262-b78e-4366-8929-a5d6aac95320_SetDate">
    <vt:lpwstr>2021-05-19T20:38:01Z</vt:lpwstr>
  </property>
  <property fmtid="{D5CDD505-2E9C-101B-9397-08002B2CF9AE}" pid="5" name="MSIP_Label_5fae8262-b78e-4366-8929-a5d6aac95320_Method">
    <vt:lpwstr>Standard</vt:lpwstr>
  </property>
  <property fmtid="{D5CDD505-2E9C-101B-9397-08002B2CF9AE}" pid="6" name="MSIP_Label_5fae8262-b78e-4366-8929-a5d6aac95320_Name">
    <vt:lpwstr>5fae8262-b78e-4366-8929-a5d6aac95320</vt:lpwstr>
  </property>
  <property fmtid="{D5CDD505-2E9C-101B-9397-08002B2CF9AE}" pid="7" name="MSIP_Label_5fae8262-b78e-4366-8929-a5d6aac95320_SiteId">
    <vt:lpwstr>cf36141c-ddd7-45a7-b073-111f66d0b30c</vt:lpwstr>
  </property>
  <property fmtid="{D5CDD505-2E9C-101B-9397-08002B2CF9AE}" pid="8" name="MSIP_Label_5fae8262-b78e-4366-8929-a5d6aac95320_ActionId">
    <vt:lpwstr>3b5bbf66-d550-4f54-850f-26a5cc79831d</vt:lpwstr>
  </property>
  <property fmtid="{D5CDD505-2E9C-101B-9397-08002B2CF9AE}" pid="9" name="MSIP_Label_5fae8262-b78e-4366-8929-a5d6aac95320_ContentBits">
    <vt:lpwstr>0</vt:lpwstr>
  </property>
  <property fmtid="{D5CDD505-2E9C-101B-9397-08002B2CF9AE}" pid="10" name="Order">
    <vt:r8>2325900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Extended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MediaServiceImageTags">
    <vt:lpwstr/>
  </property>
</Properties>
</file>